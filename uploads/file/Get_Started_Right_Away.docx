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5F656CFD" w14:textId="77777777" w:rsidR="003C55DD" w:rsidRDefault="00E46E89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57FDE7F" wp14:editId="7587ABD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DD827E" w14:textId="4A2AB245" w:rsidR="003C55DD" w:rsidRDefault="00E46E8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E118A5844D0248108FDCEA03DBA76B3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5E7">
                                      <w:t>akarprima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665750031"/>
                                    <w:placeholder>
                                      <w:docPart w:val="CD3CC30F0F434286BF72D4D3BB8680F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5E7">
                                      <w:t>Enhancement DBPTK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1005437567"/>
                                    <w:placeholder>
                                      <w:docPart w:val="F50B314BF9914E73AEB5E81C4618610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3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125E7">
                                      <w:t>May 23,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7FDE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00DD827E" w14:textId="4A2AB245" w:rsidR="003C55DD" w:rsidRDefault="00E46E8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E118A5844D0248108FDCEA03DBA76B3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125E7">
                                <w:t>akarprima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665750031"/>
                              <w:placeholder>
                                <w:docPart w:val="CD3CC30F0F434286BF72D4D3BB8680F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125E7">
                                <w:t>Enhancement DBPTK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1005437567"/>
                              <w:placeholder>
                                <w:docPart w:val="F50B314BF9914E73AEB5E81C4618610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125E7">
                                <w:t>May 23,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0D9358B" wp14:editId="57E803D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851B" w14:textId="3C95FA90" w:rsidR="003C55DD" w:rsidRDefault="00E46E8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5816037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5E7">
                                      <w:t>Testing Development</w:t>
                                    </w:r>
                                  </w:sdtContent>
                                </w:sdt>
                              </w:p>
                              <w:p w14:paraId="2FED335A" w14:textId="68868DBD" w:rsidR="003C55DD" w:rsidRDefault="00E46E8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8373864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25E7">
                                      <w:t>By: Muhamad syihabudin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D9358B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59C6851B" w14:textId="3C95FA90" w:rsidR="003C55DD" w:rsidRDefault="00E46E8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5816037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25E7">
                                <w:t>Testing Development</w:t>
                              </w:r>
                            </w:sdtContent>
                          </w:sdt>
                        </w:p>
                        <w:p w14:paraId="2FED335A" w14:textId="68868DBD" w:rsidR="003C55DD" w:rsidRDefault="00E46E8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8373864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25E7">
                                <w:t>By: Muhamad syihabudin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7AE9248D" wp14:editId="5D2C2B4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131D45" w14:textId="77777777" w:rsidR="003C55DD" w:rsidRDefault="00E46E89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457EF9EC78D344129BBEA7DD8051DFBF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14:paraId="6556C777" w14:textId="77777777" w:rsidR="003C55DD" w:rsidRDefault="00E46E89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14:paraId="4D2F138B" w14:textId="77777777" w:rsidR="003C55DD" w:rsidRDefault="00E46E89">
          <w:r>
            <w:t>When you click this placeholder text, just start typing to replace it all. But don’t do that just yet!</w:t>
          </w:r>
        </w:p>
        <w:p w14:paraId="220DAA3E" w14:textId="77777777" w:rsidR="003C55DD" w:rsidRDefault="00E46E89">
          <w:r>
            <w:t xml:space="preserve">This placeholder includes tips to help </w:t>
          </w:r>
          <w:r>
            <w:t>you quickly format your report and add other elements, such as a chart, diagram, or table of contents.  You might be amazed at how easy it is.</w:t>
          </w:r>
        </w:p>
        <w:p w14:paraId="0148D1D6" w14:textId="77777777" w:rsidR="003C55DD" w:rsidRDefault="00E46E89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14:paraId="61A6B2E4" w14:textId="77777777" w:rsidR="003C55DD" w:rsidRDefault="00E46E89">
          <w:pPr>
            <w:pStyle w:val="ListBullet"/>
          </w:pPr>
          <w:r>
            <w:t>Need a heading? On the Home tab, in the Styles gallery, just click the heading style you want. N</w:t>
          </w:r>
          <w:r>
            <w:t>otice other styles in that gallery as well, such as for a quote or a numbered list.</w:t>
          </w:r>
        </w:p>
        <w:p w14:paraId="5329BEDA" w14:textId="77777777" w:rsidR="003C55DD" w:rsidRDefault="00E46E89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</w:t>
          </w:r>
          <w:r>
            <w:t>wn photo.</w:t>
          </w:r>
        </w:p>
        <w:p w14:paraId="038B9754" w14:textId="77777777" w:rsidR="003C55DD" w:rsidRDefault="00E46E89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14:paraId="1D3914BC" w14:textId="77777777" w:rsidR="003C55DD" w:rsidRDefault="00E46E89">
          <w:pPr>
            <w:jc w:val="center"/>
          </w:pPr>
          <w:r>
            <w:rPr>
              <w:noProof/>
            </w:rPr>
            <w:drawing>
              <wp:inline distT="0" distB="0" distL="0" distR="0" wp14:anchorId="028659BC" wp14:editId="772D2137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14:paraId="31DD3203" w14:textId="77777777" w:rsidR="003C55DD" w:rsidRDefault="00E46E89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0DD45C08" w14:textId="77777777" w:rsidR="003C55DD" w:rsidRDefault="00E46E89">
          <w:r>
            <w:t>Need to add a table of contents or a bibl</w:t>
          </w:r>
          <w:r>
            <w:t>iography? No sweat.</w:t>
          </w:r>
        </w:p>
        <w:p w14:paraId="26DB6890" w14:textId="77777777" w:rsidR="003C55DD" w:rsidRDefault="00E46E89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14:paraId="4A4724FE" w14:textId="77777777" w:rsidR="003C55DD" w:rsidRDefault="00E46E89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14:paraId="26630575" w14:textId="77777777" w:rsidR="003C55DD" w:rsidRDefault="00E46E89">
          <w:r>
            <w:t>Just click to insert one of th</w:t>
          </w:r>
          <w:r>
            <w:t xml:space="preserve">ese and you’ll be prompted to update the TOC. When you do, text you formatted using Heading 1, Heading 2, and Heading 3 styles is automatically added. </w:t>
          </w:r>
        </w:p>
        <w:p w14:paraId="3FD52389" w14:textId="77777777" w:rsidR="003C55DD" w:rsidRDefault="00E46E89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14:paraId="6EC103ED" w14:textId="77777777" w:rsidR="003C55DD" w:rsidRDefault="00E46E89">
          <w:r>
            <w:t>On the References tab, in the Citations &amp; Bibliography group, click Insert Citation f</w:t>
          </w:r>
          <w:r>
            <w:t xml:space="preserve">or the option to add sources and then place citations in the document. </w:t>
          </w:r>
        </w:p>
        <w:p w14:paraId="7DC08E09" w14:textId="77777777" w:rsidR="003C55DD" w:rsidRDefault="00E46E89">
          <w:r>
            <w:t>When you’ve added all the citations you need for your report, on the References tab, click Bibliography to insert a formatted bibliography in your choice of styles.</w:t>
          </w:r>
        </w:p>
        <w:p w14:paraId="5F15E1AF" w14:textId="153A26DA" w:rsidR="003C55DD" w:rsidRDefault="00E46E89">
          <w:pPr>
            <w:rPr>
              <w:rStyle w:val="Heading1Char"/>
            </w:rPr>
          </w:pPr>
          <w:r>
            <w:t>And you’re done. Ni</w:t>
          </w:r>
          <w:r>
            <w:t>ce work!</w:t>
          </w:r>
        </w:p>
      </w:sdtContent>
    </w:sdt>
    <w:p w14:paraId="72F134B0" w14:textId="4275E087" w:rsidR="00A125E7" w:rsidRDefault="00A125E7"/>
    <w:p w14:paraId="3F33697E" w14:textId="006F5E1C" w:rsidR="00A125E7" w:rsidRDefault="00A125E7" w:rsidP="00A125E7">
      <w:pPr>
        <w:pStyle w:val="Heading2"/>
      </w:pPr>
      <w:bookmarkStart w:id="36" w:name="_GoBack"/>
      <w:r>
        <w:lastRenderedPageBreak/>
        <w:t>FIRST TEST (213 dETIK / 3.55 MENIT)</w:t>
      </w:r>
    </w:p>
    <w:p w14:paraId="7A911B20" w14:textId="4B7A104B" w:rsidR="00A125E7" w:rsidRDefault="00A125E7" w:rsidP="00A125E7">
      <w:r>
        <w:rPr>
          <w:noProof/>
        </w:rPr>
        <w:drawing>
          <wp:inline distT="0" distB="0" distL="0" distR="0" wp14:anchorId="1C71B44B" wp14:editId="763C70DF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8F6" w14:textId="4494F57B" w:rsidR="00A125E7" w:rsidRDefault="00A125E7" w:rsidP="00A125E7">
      <w:pPr>
        <w:pStyle w:val="Heading2"/>
      </w:pPr>
      <w:r>
        <w:t>SECOND TEST (214 detik / 3.567 menit)</w:t>
      </w:r>
    </w:p>
    <w:p w14:paraId="427DBA7C" w14:textId="3A5FBBC9" w:rsidR="00A125E7" w:rsidRDefault="00A125E7" w:rsidP="00A125E7">
      <w:r>
        <w:rPr>
          <w:noProof/>
        </w:rPr>
        <w:drawing>
          <wp:inline distT="0" distB="0" distL="0" distR="0" wp14:anchorId="3C2A6B68" wp14:editId="5E8B9383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9DB" w14:textId="78C0E697" w:rsidR="004D740F" w:rsidRDefault="004D740F" w:rsidP="004D740F">
      <w:pPr>
        <w:pStyle w:val="Heading2"/>
      </w:pPr>
      <w:r>
        <w:lastRenderedPageBreak/>
        <w:t xml:space="preserve">THIRD TEST (268 DETIK / </w:t>
      </w:r>
      <w:r w:rsidR="0070676C">
        <w:t>4.467 DETIK</w:t>
      </w:r>
      <w:r>
        <w:t>)</w:t>
      </w:r>
    </w:p>
    <w:p w14:paraId="5F0F8A06" w14:textId="43EF4D93" w:rsidR="004D740F" w:rsidRPr="004D740F" w:rsidRDefault="004D740F" w:rsidP="004D740F">
      <w:r>
        <w:rPr>
          <w:noProof/>
        </w:rPr>
        <w:drawing>
          <wp:inline distT="0" distB="0" distL="0" distR="0" wp14:anchorId="4E7FD585" wp14:editId="3CAF6D12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sectPr w:rsidR="004D740F" w:rsidRPr="004D740F">
      <w:footerReference w:type="defaul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E14AF" w14:textId="77777777" w:rsidR="00E46E89" w:rsidRDefault="00E46E89">
      <w:pPr>
        <w:spacing w:before="0" w:after="0" w:line="240" w:lineRule="auto"/>
      </w:pPr>
      <w:r>
        <w:separator/>
      </w:r>
    </w:p>
  </w:endnote>
  <w:endnote w:type="continuationSeparator" w:id="0">
    <w:p w14:paraId="2D8D929A" w14:textId="77777777" w:rsidR="00E46E89" w:rsidRDefault="00E46E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9740" w14:textId="77777777" w:rsidR="003C55DD" w:rsidRDefault="00E46E8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7C4DB" w14:textId="77777777" w:rsidR="00E46E89" w:rsidRDefault="00E46E89">
      <w:pPr>
        <w:spacing w:before="0" w:after="0" w:line="240" w:lineRule="auto"/>
      </w:pPr>
      <w:r>
        <w:separator/>
      </w:r>
    </w:p>
  </w:footnote>
  <w:footnote w:type="continuationSeparator" w:id="0">
    <w:p w14:paraId="01423ED7" w14:textId="77777777" w:rsidR="00E46E89" w:rsidRDefault="00E46E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E7"/>
    <w:rsid w:val="003C55DD"/>
    <w:rsid w:val="004D740F"/>
    <w:rsid w:val="0054397B"/>
    <w:rsid w:val="0070676C"/>
    <w:rsid w:val="00A125E7"/>
    <w:rsid w:val="00E4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6FD815"/>
  <w15:chartTrackingRefBased/>
  <w15:docId w15:val="{77CFDC4B-7CC3-428D-AFA9-B1CBFE6C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</dgm:pt>
    <dgm:pt modelId="{980961A6-F6BA-48D6-9C65-914FD0D20896}" type="pres">
      <dgm:prSet presAssocID="{3F042EF5-1CC3-4394-8CCD-5D7326EBBC59}" presName="spPre1" presStyleCnt="0"/>
      <dgm:spPr/>
    </dgm:pt>
    <dgm:pt modelId="{787C0CDB-E26E-4495-869D-F2207BCCCD5F}" type="pres">
      <dgm:prSet presAssocID="{3F042EF5-1CC3-4394-8CCD-5D7326EBBC59}" presName="chLin1" presStyleCnt="0"/>
      <dgm:spPr/>
    </dgm:pt>
    <dgm:pt modelId="{D1426A13-D8F0-489E-B260-C90B8E9A4B47}" type="pres">
      <dgm:prSet presAssocID="{F372BD06-9D6E-476A-9E61-9B23B22443A6}" presName="Name11" presStyleLbl="parChTrans1D1" presStyleIdx="0" presStyleCnt="8"/>
      <dgm:spPr/>
    </dgm:pt>
    <dgm:pt modelId="{96E8A1BF-2419-4F48-8285-21A087341F38}" type="pres">
      <dgm:prSet presAssocID="{F372BD06-9D6E-476A-9E61-9B23B22443A6}" presName="Name31" presStyleLbl="parChTrans1D1" presStyleIdx="1" presStyleCnt="8"/>
      <dgm:spPr/>
    </dgm:pt>
    <dgm:pt modelId="{03956E23-614B-471F-A3D7-F7341A4FF822}" type="pres">
      <dgm:prSet presAssocID="{F83741F9-D475-453A-AF7A-CF069C261317}" presName="txAndLines1" presStyleCnt="0"/>
      <dgm:spPr/>
    </dgm:pt>
    <dgm:pt modelId="{E795A0F1-AD2C-4142-961C-FFD19F98BC4C}" type="pres">
      <dgm:prSet presAssocID="{F83741F9-D475-453A-AF7A-CF069C261317}" presName="anchor1" presStyleCnt="0"/>
      <dgm:spPr/>
    </dgm:pt>
    <dgm:pt modelId="{CB4E627C-ABF1-4BDD-8AA6-7FCB054C9807}" type="pres">
      <dgm:prSet presAssocID="{F83741F9-D475-453A-AF7A-CF069C261317}" presName="backup1" presStyleCnt="0"/>
      <dgm:spPr/>
    </dgm:pt>
    <dgm:pt modelId="{43B4EB38-9614-4618-BDF3-36962EB8F5F3}" type="pres">
      <dgm:prSet presAssocID="{F83741F9-D475-453A-AF7A-CF069C261317}" presName="preLine1" presStyleLbl="parChTrans1D1" presStyleIdx="2" presStyleCnt="8"/>
      <dgm:spPr/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E02AC050-46D1-4B10-B878-E8D6BBCBE1E2}" type="pres">
      <dgm:prSet presAssocID="{F83741F9-D475-453A-AF7A-CF069C261317}" presName="postLine1" presStyleLbl="parChTrans1D1" presStyleIdx="3" presStyleCnt="8"/>
      <dgm:spPr/>
    </dgm:pt>
    <dgm:pt modelId="{FC085298-EC07-48C3-BD44-9E84EE2A42EC}" type="pres">
      <dgm:prSet presAssocID="{6BF703D3-4687-4E4B-8285-F2DAECDC5A86}" presName="Name11" presStyleLbl="parChTrans1D1" presStyleIdx="4" presStyleCnt="8"/>
      <dgm:spPr/>
    </dgm:pt>
    <dgm:pt modelId="{5B2CD1EB-78F7-43BB-BB9A-4F5A590CF4B0}" type="pres">
      <dgm:prSet presAssocID="{6BF703D3-4687-4E4B-8285-F2DAECDC5A86}" presName="Name31" presStyleLbl="parChTrans1D1" presStyleIdx="5" presStyleCnt="8"/>
      <dgm:spPr/>
    </dgm:pt>
    <dgm:pt modelId="{7DA4B141-82C7-4526-936B-D85C843578D1}" type="pres">
      <dgm:prSet presAssocID="{8B34BCCB-FB79-40CD-8E00-CE51EDD753EB}" presName="txAndLines1" presStyleCnt="0"/>
      <dgm:spPr/>
    </dgm:pt>
    <dgm:pt modelId="{13C2169E-9439-484B-87CE-C479D9845137}" type="pres">
      <dgm:prSet presAssocID="{8B34BCCB-FB79-40CD-8E00-CE51EDD753EB}" presName="anchor1" presStyleCnt="0"/>
      <dgm:spPr/>
    </dgm:pt>
    <dgm:pt modelId="{E76798A3-7F63-4779-9AFD-8E8A1650476B}" type="pres">
      <dgm:prSet presAssocID="{8B34BCCB-FB79-40CD-8E00-CE51EDD753EB}" presName="backup1" presStyleCnt="0"/>
      <dgm:spPr/>
    </dgm:pt>
    <dgm:pt modelId="{AE54E7A6-C301-4675-882B-E13C5D10C475}" type="pres">
      <dgm:prSet presAssocID="{8B34BCCB-FB79-40CD-8E00-CE51EDD753EB}" presName="preLine1" presStyleLbl="parChTrans1D1" presStyleIdx="6" presStyleCnt="8"/>
      <dgm:spPr/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3B8B807B-729B-4A30-A7BA-6B920A2896DB}" type="pres">
      <dgm:prSet presAssocID="{8B34BCCB-FB79-40CD-8E00-CE51EDD753EB}" presName="postLine1" presStyleLbl="parChTrans1D1" presStyleIdx="7" presStyleCnt="8"/>
      <dgm:spPr/>
    </dgm:pt>
    <dgm:pt modelId="{DB93A1F1-8600-41CD-B06F-C6E2B826F065}" type="pres">
      <dgm:prSet presAssocID="{3F042EF5-1CC3-4394-8CCD-5D7326EBBC59}" presName="spPost1" presStyleCnt="0"/>
      <dgm:spPr/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</dgm:pt>
  </dgm:ptLst>
  <dgm:cxnLst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98019742-FA1F-493D-8C70-91168B1F2017}" type="presOf" srcId="{2FC0E51F-57B9-4E95-939C-CC6CFEE1D977}" destId="{A239CD37-F6E3-4752-9C1C-1AED95E1D797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EF617191-84F8-4342-9069-9539E9E1E963}" type="presOf" srcId="{3F042EF5-1CC3-4394-8CCD-5D7326EBBC59}" destId="{BA618A00-4188-4DB2-91CA-A4D24685CCE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2F59AECB-0DAB-4D3C-A4C3-EB668D98D72B}" type="presOf" srcId="{F83741F9-D475-453A-AF7A-CF069C261317}" destId="{7C5BEFA0-0590-4C06-BC29-BFDBCD31D6F8}" srcOrd="0" destOrd="0" presId="urn:microsoft.com/office/officeart/2009/3/layout/SubStepProcess"/>
    <dgm:cxn modelId="{17EBF5D0-0FA4-4EE0-BCBE-8EB1FF2F7A08}" type="presOf" srcId="{8B34BCCB-FB79-40CD-8E00-CE51EDD753EB}" destId="{43431263-8D85-41F2-9C4A-E8AE58DDEC19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77FFFFF7-E471-4235-9212-07C5021B4686}" type="presOf" srcId="{8FC26CCC-3574-43CB-B3BF-AA8560D6F9D6}" destId="{5C6727FE-C24D-42DB-BEF7-F478C16957E7}" srcOrd="0" destOrd="0" presId="urn:microsoft.com/office/officeart/2009/3/layout/SubStepProcess"/>
    <dgm:cxn modelId="{36390DF9-E577-48D2-BDB3-1C6A92356302}" type="presOf" srcId="{132E1D38-5B90-44B5-BC2E-9DDAA80C0460}" destId="{0A0BCD37-6293-416F-B57B-D1182E7197B7}" srcOrd="0" destOrd="0" presId="urn:microsoft.com/office/officeart/2009/3/layout/SubStepProcess"/>
    <dgm:cxn modelId="{11E18641-56B6-4132-85F0-0D336DF0F8E6}" type="presParOf" srcId="{0A0BCD37-6293-416F-B57B-D1182E7197B7}" destId="{BA618A00-4188-4DB2-91CA-A4D24685CCE7}" srcOrd="0" destOrd="0" presId="urn:microsoft.com/office/officeart/2009/3/layout/SubStepProcess"/>
    <dgm:cxn modelId="{E6D21EB9-205E-42B9-909D-C3BD9935CB5C}" type="presParOf" srcId="{0A0BCD37-6293-416F-B57B-D1182E7197B7}" destId="{980961A6-F6BA-48D6-9C65-914FD0D20896}" srcOrd="1" destOrd="0" presId="urn:microsoft.com/office/officeart/2009/3/layout/SubStepProcess"/>
    <dgm:cxn modelId="{BD82A0C3-3FBB-44FC-BACF-2F32F3AD008E}" type="presParOf" srcId="{0A0BCD37-6293-416F-B57B-D1182E7197B7}" destId="{787C0CDB-E26E-4495-869D-F2207BCCCD5F}" srcOrd="2" destOrd="0" presId="urn:microsoft.com/office/officeart/2009/3/layout/SubStepProcess"/>
    <dgm:cxn modelId="{D39EE9FB-9E45-4194-8589-FAB3184A2D72}" type="presParOf" srcId="{787C0CDB-E26E-4495-869D-F2207BCCCD5F}" destId="{D1426A13-D8F0-489E-B260-C90B8E9A4B47}" srcOrd="0" destOrd="0" presId="urn:microsoft.com/office/officeart/2009/3/layout/SubStepProcess"/>
    <dgm:cxn modelId="{1311D9F4-4CB0-46AE-99D6-275944757D12}" type="presParOf" srcId="{787C0CDB-E26E-4495-869D-F2207BCCCD5F}" destId="{96E8A1BF-2419-4F48-8285-21A087341F38}" srcOrd="1" destOrd="0" presId="urn:microsoft.com/office/officeart/2009/3/layout/SubStepProcess"/>
    <dgm:cxn modelId="{40D4628F-852D-4F15-8682-B7D924A3B1FC}" type="presParOf" srcId="{787C0CDB-E26E-4495-869D-F2207BCCCD5F}" destId="{03956E23-614B-471F-A3D7-F7341A4FF822}" srcOrd="2" destOrd="0" presId="urn:microsoft.com/office/officeart/2009/3/layout/SubStepProcess"/>
    <dgm:cxn modelId="{46C271BD-B556-4AB3-A599-00A9F6B3210E}" type="presParOf" srcId="{03956E23-614B-471F-A3D7-F7341A4FF822}" destId="{E795A0F1-AD2C-4142-961C-FFD19F98BC4C}" srcOrd="0" destOrd="0" presId="urn:microsoft.com/office/officeart/2009/3/layout/SubStepProcess"/>
    <dgm:cxn modelId="{CDC05E1F-86A7-4667-B502-4896DC4BF922}" type="presParOf" srcId="{03956E23-614B-471F-A3D7-F7341A4FF822}" destId="{CB4E627C-ABF1-4BDD-8AA6-7FCB054C9807}" srcOrd="1" destOrd="0" presId="urn:microsoft.com/office/officeart/2009/3/layout/SubStepProcess"/>
    <dgm:cxn modelId="{CD43F243-480B-4C7D-85F1-FE31D0777DF4}" type="presParOf" srcId="{03956E23-614B-471F-A3D7-F7341A4FF822}" destId="{43B4EB38-9614-4618-BDF3-36962EB8F5F3}" srcOrd="2" destOrd="0" presId="urn:microsoft.com/office/officeart/2009/3/layout/SubStepProcess"/>
    <dgm:cxn modelId="{813844EB-3F6A-4C0D-84D8-A03A8CC84A05}" type="presParOf" srcId="{03956E23-614B-471F-A3D7-F7341A4FF822}" destId="{7C5BEFA0-0590-4C06-BC29-BFDBCD31D6F8}" srcOrd="3" destOrd="0" presId="urn:microsoft.com/office/officeart/2009/3/layout/SubStepProcess"/>
    <dgm:cxn modelId="{844F4B64-6FE4-4569-98B4-EE429C963ED3}" type="presParOf" srcId="{03956E23-614B-471F-A3D7-F7341A4FF822}" destId="{E02AC050-46D1-4B10-B878-E8D6BBCBE1E2}" srcOrd="4" destOrd="0" presId="urn:microsoft.com/office/officeart/2009/3/layout/SubStepProcess"/>
    <dgm:cxn modelId="{383D1C92-2A76-4F25-A140-BF942921EF01}" type="presParOf" srcId="{787C0CDB-E26E-4495-869D-F2207BCCCD5F}" destId="{FC085298-EC07-48C3-BD44-9E84EE2A42EC}" srcOrd="3" destOrd="0" presId="urn:microsoft.com/office/officeart/2009/3/layout/SubStepProcess"/>
    <dgm:cxn modelId="{B8E41BFB-EF25-41AA-A516-5DF1DA68CE96}" type="presParOf" srcId="{787C0CDB-E26E-4495-869D-F2207BCCCD5F}" destId="{5B2CD1EB-78F7-43BB-BB9A-4F5A590CF4B0}" srcOrd="4" destOrd="0" presId="urn:microsoft.com/office/officeart/2009/3/layout/SubStepProcess"/>
    <dgm:cxn modelId="{7BA4BF12-CB60-42DD-BCAE-EC5B1202E7EA}" type="presParOf" srcId="{787C0CDB-E26E-4495-869D-F2207BCCCD5F}" destId="{7DA4B141-82C7-4526-936B-D85C843578D1}" srcOrd="5" destOrd="0" presId="urn:microsoft.com/office/officeart/2009/3/layout/SubStepProcess"/>
    <dgm:cxn modelId="{22989434-DDFD-4411-8305-C96934DB2832}" type="presParOf" srcId="{7DA4B141-82C7-4526-936B-D85C843578D1}" destId="{13C2169E-9439-484B-87CE-C479D9845137}" srcOrd="0" destOrd="0" presId="urn:microsoft.com/office/officeart/2009/3/layout/SubStepProcess"/>
    <dgm:cxn modelId="{09922714-131E-405E-B101-D1435C0BDE87}" type="presParOf" srcId="{7DA4B141-82C7-4526-936B-D85C843578D1}" destId="{E76798A3-7F63-4779-9AFD-8E8A1650476B}" srcOrd="1" destOrd="0" presId="urn:microsoft.com/office/officeart/2009/3/layout/SubStepProcess"/>
    <dgm:cxn modelId="{E8B4452A-2DD2-4CBF-B0FE-3C4F63BD69E6}" type="presParOf" srcId="{7DA4B141-82C7-4526-936B-D85C843578D1}" destId="{AE54E7A6-C301-4675-882B-E13C5D10C475}" srcOrd="2" destOrd="0" presId="urn:microsoft.com/office/officeart/2009/3/layout/SubStepProcess"/>
    <dgm:cxn modelId="{EA508357-06C1-4F1F-BB77-01FF0E0B9100}" type="presParOf" srcId="{7DA4B141-82C7-4526-936B-D85C843578D1}" destId="{43431263-8D85-41F2-9C4A-E8AE58DDEC19}" srcOrd="3" destOrd="0" presId="urn:microsoft.com/office/officeart/2009/3/layout/SubStepProcess"/>
    <dgm:cxn modelId="{FF5581AA-B7AA-42EA-8C59-6A3215B38C48}" type="presParOf" srcId="{7DA4B141-82C7-4526-936B-D85C843578D1}" destId="{3B8B807B-729B-4A30-A7BA-6B920A2896DB}" srcOrd="4" destOrd="0" presId="urn:microsoft.com/office/officeart/2009/3/layout/SubStepProcess"/>
    <dgm:cxn modelId="{7545CE73-96B0-4224-8CD5-D3302CED9931}" type="presParOf" srcId="{0A0BCD37-6293-416F-B57B-D1182E7197B7}" destId="{DB93A1F1-8600-41CD-B06F-C6E2B826F065}" srcOrd="3" destOrd="0" presId="urn:microsoft.com/office/officeart/2009/3/layout/SubStepProcess"/>
    <dgm:cxn modelId="{DA1BAE90-CFCB-4DB1-821D-890C7D29F0A8}" type="presParOf" srcId="{0A0BCD37-6293-416F-B57B-D1182E7197B7}" destId="{5C6727FE-C24D-42DB-BEF7-F478C16957E7}" srcOrd="4" destOrd="0" presId="urn:microsoft.com/office/officeart/2009/3/layout/SubStepProcess"/>
    <dgm:cxn modelId="{424E9041-4F0D-4F3F-8EA6-CF4109459570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</dgm:pt>
    <dgm:pt modelId="{980961A6-F6BA-48D6-9C65-914FD0D20896}" type="pres">
      <dgm:prSet presAssocID="{3F042EF5-1CC3-4394-8CCD-5D7326EBBC59}" presName="spPre1" presStyleCnt="0"/>
      <dgm:spPr/>
    </dgm:pt>
    <dgm:pt modelId="{787C0CDB-E26E-4495-869D-F2207BCCCD5F}" type="pres">
      <dgm:prSet presAssocID="{3F042EF5-1CC3-4394-8CCD-5D7326EBBC59}" presName="chLin1" presStyleCnt="0"/>
      <dgm:spPr/>
    </dgm:pt>
    <dgm:pt modelId="{D1426A13-D8F0-489E-B260-C90B8E9A4B47}" type="pres">
      <dgm:prSet presAssocID="{F372BD06-9D6E-476A-9E61-9B23B22443A6}" presName="Name11" presStyleLbl="parChTrans1D1" presStyleIdx="0" presStyleCnt="8"/>
      <dgm:spPr/>
    </dgm:pt>
    <dgm:pt modelId="{96E8A1BF-2419-4F48-8285-21A087341F38}" type="pres">
      <dgm:prSet presAssocID="{F372BD06-9D6E-476A-9E61-9B23B22443A6}" presName="Name31" presStyleLbl="parChTrans1D1" presStyleIdx="1" presStyleCnt="8"/>
      <dgm:spPr/>
    </dgm:pt>
    <dgm:pt modelId="{03956E23-614B-471F-A3D7-F7341A4FF822}" type="pres">
      <dgm:prSet presAssocID="{F83741F9-D475-453A-AF7A-CF069C261317}" presName="txAndLines1" presStyleCnt="0"/>
      <dgm:spPr/>
    </dgm:pt>
    <dgm:pt modelId="{E795A0F1-AD2C-4142-961C-FFD19F98BC4C}" type="pres">
      <dgm:prSet presAssocID="{F83741F9-D475-453A-AF7A-CF069C261317}" presName="anchor1" presStyleCnt="0"/>
      <dgm:spPr/>
    </dgm:pt>
    <dgm:pt modelId="{CB4E627C-ABF1-4BDD-8AA6-7FCB054C9807}" type="pres">
      <dgm:prSet presAssocID="{F83741F9-D475-453A-AF7A-CF069C261317}" presName="backup1" presStyleCnt="0"/>
      <dgm:spPr/>
    </dgm:pt>
    <dgm:pt modelId="{43B4EB38-9614-4618-BDF3-36962EB8F5F3}" type="pres">
      <dgm:prSet presAssocID="{F83741F9-D475-453A-AF7A-CF069C261317}" presName="preLine1" presStyleLbl="parChTrans1D1" presStyleIdx="2" presStyleCnt="8"/>
      <dgm:spPr/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E02AC050-46D1-4B10-B878-E8D6BBCBE1E2}" type="pres">
      <dgm:prSet presAssocID="{F83741F9-D475-453A-AF7A-CF069C261317}" presName="postLine1" presStyleLbl="parChTrans1D1" presStyleIdx="3" presStyleCnt="8"/>
      <dgm:spPr/>
    </dgm:pt>
    <dgm:pt modelId="{FC085298-EC07-48C3-BD44-9E84EE2A42EC}" type="pres">
      <dgm:prSet presAssocID="{6BF703D3-4687-4E4B-8285-F2DAECDC5A86}" presName="Name11" presStyleLbl="parChTrans1D1" presStyleIdx="4" presStyleCnt="8"/>
      <dgm:spPr/>
    </dgm:pt>
    <dgm:pt modelId="{5B2CD1EB-78F7-43BB-BB9A-4F5A590CF4B0}" type="pres">
      <dgm:prSet presAssocID="{6BF703D3-4687-4E4B-8285-F2DAECDC5A86}" presName="Name31" presStyleLbl="parChTrans1D1" presStyleIdx="5" presStyleCnt="8"/>
      <dgm:spPr/>
    </dgm:pt>
    <dgm:pt modelId="{7DA4B141-82C7-4526-936B-D85C843578D1}" type="pres">
      <dgm:prSet presAssocID="{8B34BCCB-FB79-40CD-8E00-CE51EDD753EB}" presName="txAndLines1" presStyleCnt="0"/>
      <dgm:spPr/>
    </dgm:pt>
    <dgm:pt modelId="{13C2169E-9439-484B-87CE-C479D9845137}" type="pres">
      <dgm:prSet presAssocID="{8B34BCCB-FB79-40CD-8E00-CE51EDD753EB}" presName="anchor1" presStyleCnt="0"/>
      <dgm:spPr/>
    </dgm:pt>
    <dgm:pt modelId="{E76798A3-7F63-4779-9AFD-8E8A1650476B}" type="pres">
      <dgm:prSet presAssocID="{8B34BCCB-FB79-40CD-8E00-CE51EDD753EB}" presName="backup1" presStyleCnt="0"/>
      <dgm:spPr/>
    </dgm:pt>
    <dgm:pt modelId="{AE54E7A6-C301-4675-882B-E13C5D10C475}" type="pres">
      <dgm:prSet presAssocID="{8B34BCCB-FB79-40CD-8E00-CE51EDD753EB}" presName="preLine1" presStyleLbl="parChTrans1D1" presStyleIdx="6" presStyleCnt="8"/>
      <dgm:spPr/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3B8B807B-729B-4A30-A7BA-6B920A2896DB}" type="pres">
      <dgm:prSet presAssocID="{8B34BCCB-FB79-40CD-8E00-CE51EDD753EB}" presName="postLine1" presStyleLbl="parChTrans1D1" presStyleIdx="7" presStyleCnt="8"/>
      <dgm:spPr/>
    </dgm:pt>
    <dgm:pt modelId="{DB93A1F1-8600-41CD-B06F-C6E2B826F065}" type="pres">
      <dgm:prSet presAssocID="{3F042EF5-1CC3-4394-8CCD-5D7326EBBC59}" presName="spPost1" presStyleCnt="0"/>
      <dgm:spPr/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</dgm:pt>
  </dgm:ptLst>
  <dgm:cxnLst>
    <dgm:cxn modelId="{E8EFEE00-7A1D-48DE-A651-6F0E3E324C79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7D2E4C2F-6246-4281-9576-46CE28813E72}" type="presOf" srcId="{3F042EF5-1CC3-4394-8CCD-5D7326EBBC59}" destId="{BA618A00-4188-4DB2-91CA-A4D24685CCE7}" srcOrd="0" destOrd="0" presId="urn:microsoft.com/office/officeart/2009/3/layout/SubStepProcess"/>
    <dgm:cxn modelId="{A9C5CB6A-A014-4AC4-A76C-1CB99986F986}" type="presOf" srcId="{8FC26CCC-3574-43CB-B3BF-AA8560D6F9D6}" destId="{5C6727FE-C24D-42DB-BEF7-F478C16957E7}" srcOrd="0" destOrd="0" presId="urn:microsoft.com/office/officeart/2009/3/layout/SubStepProcess"/>
    <dgm:cxn modelId="{F8F9CB4C-430A-4030-893B-39466C9C316D}" type="presOf" srcId="{2FC0E51F-57B9-4E95-939C-CC6CFEE1D977}" destId="{A239CD37-F6E3-4752-9C1C-1AED95E1D797}" srcOrd="0" destOrd="0" presId="urn:microsoft.com/office/officeart/2009/3/layout/SubStepProcess"/>
    <dgm:cxn modelId="{A3664774-1EEF-4069-A163-456E4A8ACAA0}" type="presOf" srcId="{F83741F9-D475-453A-AF7A-CF069C261317}" destId="{7C5BEFA0-0590-4C06-BC29-BFDBCD31D6F8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B23646DE-12E0-4675-817A-16F2E871C214}" type="presOf" srcId="{132E1D38-5B90-44B5-BC2E-9DDAA80C0460}" destId="{0A0BCD37-6293-416F-B57B-D1182E7197B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E790FD08-64E4-4386-A69F-10CF8CAEF1AA}" type="presParOf" srcId="{0A0BCD37-6293-416F-B57B-D1182E7197B7}" destId="{BA618A00-4188-4DB2-91CA-A4D24685CCE7}" srcOrd="0" destOrd="0" presId="urn:microsoft.com/office/officeart/2009/3/layout/SubStepProcess"/>
    <dgm:cxn modelId="{33C6E5D4-5732-4CA0-8954-764C21FE8F67}" type="presParOf" srcId="{0A0BCD37-6293-416F-B57B-D1182E7197B7}" destId="{980961A6-F6BA-48D6-9C65-914FD0D20896}" srcOrd="1" destOrd="0" presId="urn:microsoft.com/office/officeart/2009/3/layout/SubStepProcess"/>
    <dgm:cxn modelId="{32B8D64B-F8A5-4833-9654-758D584A6A6C}" type="presParOf" srcId="{0A0BCD37-6293-416F-B57B-D1182E7197B7}" destId="{787C0CDB-E26E-4495-869D-F2207BCCCD5F}" srcOrd="2" destOrd="0" presId="urn:microsoft.com/office/officeart/2009/3/layout/SubStepProcess"/>
    <dgm:cxn modelId="{792E4EC2-EA83-46DD-A7F8-DFE1B1B6916F}" type="presParOf" srcId="{787C0CDB-E26E-4495-869D-F2207BCCCD5F}" destId="{D1426A13-D8F0-489E-B260-C90B8E9A4B47}" srcOrd="0" destOrd="0" presId="urn:microsoft.com/office/officeart/2009/3/layout/SubStepProcess"/>
    <dgm:cxn modelId="{4EF37098-30D4-40E2-B6C0-25124ABCF6EE}" type="presParOf" srcId="{787C0CDB-E26E-4495-869D-F2207BCCCD5F}" destId="{96E8A1BF-2419-4F48-8285-21A087341F38}" srcOrd="1" destOrd="0" presId="urn:microsoft.com/office/officeart/2009/3/layout/SubStepProcess"/>
    <dgm:cxn modelId="{FBDA6DA3-D552-4F3C-8EFE-7B861B733AD8}" type="presParOf" srcId="{787C0CDB-E26E-4495-869D-F2207BCCCD5F}" destId="{03956E23-614B-471F-A3D7-F7341A4FF822}" srcOrd="2" destOrd="0" presId="urn:microsoft.com/office/officeart/2009/3/layout/SubStepProcess"/>
    <dgm:cxn modelId="{C499AF90-9DA5-474E-8F92-064C7EE86DBA}" type="presParOf" srcId="{03956E23-614B-471F-A3D7-F7341A4FF822}" destId="{E795A0F1-AD2C-4142-961C-FFD19F98BC4C}" srcOrd="0" destOrd="0" presId="urn:microsoft.com/office/officeart/2009/3/layout/SubStepProcess"/>
    <dgm:cxn modelId="{38650220-D62D-4F79-B049-E5EEDF5ED5E2}" type="presParOf" srcId="{03956E23-614B-471F-A3D7-F7341A4FF822}" destId="{CB4E627C-ABF1-4BDD-8AA6-7FCB054C9807}" srcOrd="1" destOrd="0" presId="urn:microsoft.com/office/officeart/2009/3/layout/SubStepProcess"/>
    <dgm:cxn modelId="{89979F6B-0D49-4E1E-B401-01E59AB82875}" type="presParOf" srcId="{03956E23-614B-471F-A3D7-F7341A4FF822}" destId="{43B4EB38-9614-4618-BDF3-36962EB8F5F3}" srcOrd="2" destOrd="0" presId="urn:microsoft.com/office/officeart/2009/3/layout/SubStepProcess"/>
    <dgm:cxn modelId="{B2073067-4A5B-4A89-9B03-68E32DACC299}" type="presParOf" srcId="{03956E23-614B-471F-A3D7-F7341A4FF822}" destId="{7C5BEFA0-0590-4C06-BC29-BFDBCD31D6F8}" srcOrd="3" destOrd="0" presId="urn:microsoft.com/office/officeart/2009/3/layout/SubStepProcess"/>
    <dgm:cxn modelId="{48329F78-98A7-4077-AF25-F4C2B71EFB0F}" type="presParOf" srcId="{03956E23-614B-471F-A3D7-F7341A4FF822}" destId="{E02AC050-46D1-4B10-B878-E8D6BBCBE1E2}" srcOrd="4" destOrd="0" presId="urn:microsoft.com/office/officeart/2009/3/layout/SubStepProcess"/>
    <dgm:cxn modelId="{8F61E66D-5856-4D5B-8CA7-8F41096B3C75}" type="presParOf" srcId="{787C0CDB-E26E-4495-869D-F2207BCCCD5F}" destId="{FC085298-EC07-48C3-BD44-9E84EE2A42EC}" srcOrd="3" destOrd="0" presId="urn:microsoft.com/office/officeart/2009/3/layout/SubStepProcess"/>
    <dgm:cxn modelId="{6E25722C-5EB9-470C-89F7-F10B2C50E5C9}" type="presParOf" srcId="{787C0CDB-E26E-4495-869D-F2207BCCCD5F}" destId="{5B2CD1EB-78F7-43BB-BB9A-4F5A590CF4B0}" srcOrd="4" destOrd="0" presId="urn:microsoft.com/office/officeart/2009/3/layout/SubStepProcess"/>
    <dgm:cxn modelId="{CDCAEC91-336E-44E1-844C-18875BC2842B}" type="presParOf" srcId="{787C0CDB-E26E-4495-869D-F2207BCCCD5F}" destId="{7DA4B141-82C7-4526-936B-D85C843578D1}" srcOrd="5" destOrd="0" presId="urn:microsoft.com/office/officeart/2009/3/layout/SubStepProcess"/>
    <dgm:cxn modelId="{062605AD-3F26-486C-9131-D11C73107BA0}" type="presParOf" srcId="{7DA4B141-82C7-4526-936B-D85C843578D1}" destId="{13C2169E-9439-484B-87CE-C479D9845137}" srcOrd="0" destOrd="0" presId="urn:microsoft.com/office/officeart/2009/3/layout/SubStepProcess"/>
    <dgm:cxn modelId="{91016F9D-B4EB-43C0-92E1-A6478C82BD8B}" type="presParOf" srcId="{7DA4B141-82C7-4526-936B-D85C843578D1}" destId="{E76798A3-7F63-4779-9AFD-8E8A1650476B}" srcOrd="1" destOrd="0" presId="urn:microsoft.com/office/officeart/2009/3/layout/SubStepProcess"/>
    <dgm:cxn modelId="{B73F90F3-1F0A-4FD4-AC7F-1E786AEF16BC}" type="presParOf" srcId="{7DA4B141-82C7-4526-936B-D85C843578D1}" destId="{AE54E7A6-C301-4675-882B-E13C5D10C475}" srcOrd="2" destOrd="0" presId="urn:microsoft.com/office/officeart/2009/3/layout/SubStepProcess"/>
    <dgm:cxn modelId="{3C033064-7F4F-4FDA-80C5-158B7FAE51FF}" type="presParOf" srcId="{7DA4B141-82C7-4526-936B-D85C843578D1}" destId="{43431263-8D85-41F2-9C4A-E8AE58DDEC19}" srcOrd="3" destOrd="0" presId="urn:microsoft.com/office/officeart/2009/3/layout/SubStepProcess"/>
    <dgm:cxn modelId="{6567EFC9-1463-4532-AC1A-87193A5DE905}" type="presParOf" srcId="{7DA4B141-82C7-4526-936B-D85C843578D1}" destId="{3B8B807B-729B-4A30-A7BA-6B920A2896DB}" srcOrd="4" destOrd="0" presId="urn:microsoft.com/office/officeart/2009/3/layout/SubStepProcess"/>
    <dgm:cxn modelId="{688BF377-5FBA-4C94-852A-4351ADF65E70}" type="presParOf" srcId="{0A0BCD37-6293-416F-B57B-D1182E7197B7}" destId="{DB93A1F1-8600-41CD-B06F-C6E2B826F065}" srcOrd="3" destOrd="0" presId="urn:microsoft.com/office/officeart/2009/3/layout/SubStepProcess"/>
    <dgm:cxn modelId="{CA0D3181-8C3A-4124-BAB2-1E7A23878196}" type="presParOf" srcId="{0A0BCD37-6293-416F-B57B-D1182E7197B7}" destId="{5C6727FE-C24D-42DB-BEF7-F478C16957E7}" srcOrd="4" destOrd="0" presId="urn:microsoft.com/office/officeart/2009/3/layout/SubStepProcess"/>
    <dgm:cxn modelId="{FDC9F0E4-E313-4547-A7E2-1353F894B61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31"/>
          <a:ext cx="617342" cy="61734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90663" y="246239"/>
        <a:ext cx="436526" cy="436526"/>
      </dsp:txXfrm>
    </dsp:sp>
    <dsp:sp modelId="{D1426A13-D8F0-489E-B260-C90B8E9A4B47}">
      <dsp:nvSpPr>
        <dsp:cNvPr id="0" name=""/>
        <dsp:cNvSpPr/>
      </dsp:nvSpPr>
      <dsp:spPr>
        <a:xfrm rot="20782085">
          <a:off x="67905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37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55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12" y="157499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12" y="157499"/>
        <a:ext cx="511671" cy="307002"/>
      </dsp:txXfrm>
    </dsp:sp>
    <dsp:sp modelId="{E02AC050-46D1-4B10-B878-E8D6BBCBE1E2}">
      <dsp:nvSpPr>
        <dsp:cNvPr id="0" name=""/>
        <dsp:cNvSpPr/>
      </dsp:nvSpPr>
      <dsp:spPr>
        <a:xfrm>
          <a:off x="183438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5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37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55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12" y="464502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12" y="464502"/>
        <a:ext cx="511671" cy="307002"/>
      </dsp:txXfrm>
    </dsp:sp>
    <dsp:sp modelId="{3B8B807B-729B-4A30-A7BA-6B920A2896DB}">
      <dsp:nvSpPr>
        <dsp:cNvPr id="0" name=""/>
        <dsp:cNvSpPr/>
      </dsp:nvSpPr>
      <dsp:spPr>
        <a:xfrm>
          <a:off x="183438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498" y="155831"/>
          <a:ext cx="617342" cy="61734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629906" y="246239"/>
        <a:ext cx="436526" cy="436526"/>
      </dsp:txXfrm>
    </dsp:sp>
    <dsp:sp modelId="{A239CD37-F6E3-4752-9C1C-1AED95E1D797}">
      <dsp:nvSpPr>
        <dsp:cNvPr id="0" name=""/>
        <dsp:cNvSpPr/>
      </dsp:nvSpPr>
      <dsp:spPr>
        <a:xfrm>
          <a:off x="3156841" y="155831"/>
          <a:ext cx="617342" cy="6173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247249" y="246239"/>
        <a:ext cx="436526" cy="436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247424" y="246240"/>
        <a:ext cx="436550" cy="43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7EF9EC78D344129BBEA7DD8051D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4F50F-0830-4AA1-9BA3-CB3EEF0C9FDC}"/>
      </w:docPartPr>
      <w:docPartBody>
        <w:p w:rsidR="00244241" w:rsidRDefault="00037D7C">
          <w:pPr>
            <w:pStyle w:val="Heading1"/>
          </w:pPr>
          <w:r>
            <w:t>Get Started Right Away</w:t>
          </w:r>
        </w:p>
        <w:p w:rsidR="00244241" w:rsidRDefault="00037D7C">
          <w:r>
            <w:t>When you click this placeholder text, just start typing to replace it all. But don’t do that just yet!</w:t>
          </w:r>
        </w:p>
        <w:p w:rsidR="00244241" w:rsidRDefault="00037D7C">
          <w:r>
            <w:t xml:space="preserve">This placeholder includes tips to help you quickly format your report and add other elements, such as a chart, diagram, or table </w:t>
          </w:r>
          <w:r>
            <w:t>of contents.  You might be amazed at how easy it is.</w:t>
          </w:r>
        </w:p>
        <w:p w:rsidR="00244241" w:rsidRDefault="00037D7C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244241" w:rsidRDefault="00037D7C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244241" w:rsidRDefault="00037D7C">
          <w:pPr>
            <w:pStyle w:val="ListBullet"/>
          </w:pPr>
          <w:r>
            <w:t>You mi</w:t>
          </w:r>
          <w:r>
            <w:t>ght like the cool, blue ice pond on the cover page as much as we do, but if it’s not ideal for your report, right-click it and then click Change Picture to add your own photo.</w:t>
          </w:r>
        </w:p>
        <w:p w:rsidR="00244241" w:rsidRDefault="00037D7C">
          <w:pPr>
            <w:pStyle w:val="ListBullet"/>
          </w:pPr>
          <w:r>
            <w:t>Adding a professional-quality graphic is a snap. In fact, when you add a chart o</w:t>
          </w:r>
          <w:r>
            <w:t>r a SmartArt diagram from the Insert tab, it automatically matches the look of your document.</w:t>
          </w:r>
        </w:p>
        <w:p w:rsidR="00244241" w:rsidRDefault="00037D7C">
          <w:pPr>
            <w:jc w:val="center"/>
          </w:pPr>
          <w:r>
            <w:rPr>
              <w:noProof/>
            </w:rPr>
            <w:drawing>
              <wp:inline distT="0" distB="0" distL="0" distR="0" wp14:anchorId="474FBC03" wp14:editId="58EC9003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244241" w:rsidRDefault="00037D7C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244241" w:rsidRDefault="00037D7C">
          <w:r>
            <w:t>Need to add a table of contents or a bibliography? No sweat.</w:t>
          </w:r>
        </w:p>
        <w:p w:rsidR="00244241" w:rsidRDefault="00037D7C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244241" w:rsidRDefault="00037D7C">
          <w:r>
            <w:t>It couldn’t be easier to add a table of conten</w:t>
          </w:r>
          <w:r>
            <w:t xml:space="preserve">ts to your report. On the Insert tab, click Cover Page to see cover page designs that include a table of contents page — look for TOC. </w:t>
          </w:r>
        </w:p>
        <w:p w:rsidR="00244241" w:rsidRDefault="00037D7C">
          <w:r>
            <w:t>Just click to insert one of these and you’ll be prompted to update the TOC. When you do, text you formatted using Headin</w:t>
          </w:r>
          <w:r>
            <w:t xml:space="preserve">g 1, Heading 2, and Heading 3 styles is automatically added. </w:t>
          </w:r>
        </w:p>
        <w:p w:rsidR="00244241" w:rsidRDefault="00037D7C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244241" w:rsidRDefault="00037D7C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244241" w:rsidRDefault="00037D7C">
          <w:r>
            <w:t xml:space="preserve">When you’ve added </w:t>
          </w:r>
          <w:r>
            <w:t>all the citations you need for your report, on the References tab, click Bibliography to insert a formatted bibliography in your choice of styles.</w:t>
          </w:r>
        </w:p>
        <w:p w:rsidR="00000000" w:rsidRDefault="00037D7C">
          <w:pPr>
            <w:pStyle w:val="457EF9EC78D344129BBEA7DD8051DFBF"/>
          </w:pPr>
          <w:r>
            <w:t>And you’re done. Nice work!</w:t>
          </w:r>
        </w:p>
      </w:docPartBody>
    </w:docPart>
    <w:docPart>
      <w:docPartPr>
        <w:name w:val="E118A5844D0248108FDCEA03DBA76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EA6EA-E017-425B-8232-7F37F38F44FC}"/>
      </w:docPartPr>
      <w:docPartBody>
        <w:p w:rsidR="00000000" w:rsidRDefault="00037D7C">
          <w:pPr>
            <w:pStyle w:val="E118A5844D0248108FDCEA03DBA76B3E"/>
          </w:pPr>
          <w:r>
            <w:t>[Name]</w:t>
          </w:r>
        </w:p>
      </w:docPartBody>
    </w:docPart>
    <w:docPart>
      <w:docPartPr>
        <w:name w:val="CD3CC30F0F434286BF72D4D3BB86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4B9FB-A675-4E2E-A8CA-5BDDF4B914C6}"/>
      </w:docPartPr>
      <w:docPartBody>
        <w:p w:rsidR="00000000" w:rsidRDefault="00037D7C">
          <w:pPr>
            <w:pStyle w:val="CD3CC30F0F434286BF72D4D3BB8680F3"/>
          </w:pPr>
          <w:r>
            <w:t>[Course Title]</w:t>
          </w:r>
        </w:p>
      </w:docPartBody>
    </w:docPart>
    <w:docPart>
      <w:docPartPr>
        <w:name w:val="F50B314BF9914E73AEB5E81C46186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D8777-EEEF-4C21-A052-F8E3DDBF8BCE}"/>
      </w:docPartPr>
      <w:docPartBody>
        <w:p w:rsidR="00000000" w:rsidRDefault="00037D7C">
          <w:pPr>
            <w:pStyle w:val="F50B314BF9914E73AEB5E81C46186101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7C"/>
    <w:rsid w:val="0003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457EF9EC78D344129BBEA7DD8051DFBF">
    <w:name w:val="457EF9EC78D344129BBEA7DD8051DFBF"/>
  </w:style>
  <w:style w:type="paragraph" w:customStyle="1" w:styleId="E118A5844D0248108FDCEA03DBA76B3E">
    <w:name w:val="E118A5844D0248108FDCEA03DBA76B3E"/>
  </w:style>
  <w:style w:type="paragraph" w:customStyle="1" w:styleId="CD3CC30F0F434286BF72D4D3BB8680F3">
    <w:name w:val="CD3CC30F0F434286BF72D4D3BB8680F3"/>
  </w:style>
  <w:style w:type="paragraph" w:customStyle="1" w:styleId="F50B314BF9914E73AEB5E81C46186101">
    <w:name w:val="F50B314BF9914E73AEB5E81C46186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2018-05-23T00:00:00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16B2E-C48D-498E-9D14-45DC37DB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72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Development</dc:title>
  <dc:subject>By: Muhamad syihabudin</dc:subject>
  <dc:creator>akarprima</dc:creator>
  <cp:keywords>Enhancement DBPTK</cp:keywords>
  <cp:lastModifiedBy>Muhamad Syihabudin</cp:lastModifiedBy>
  <cp:revision>1</cp:revision>
  <dcterms:created xsi:type="dcterms:W3CDTF">2018-05-23T07:10:00Z</dcterms:created>
  <dcterms:modified xsi:type="dcterms:W3CDTF">2018-05-23T08:22:00Z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